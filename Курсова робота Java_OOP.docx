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B52B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44"/>
          <w:szCs w:val="44"/>
          <w:lang w:eastAsia="uk-UA"/>
        </w:rPr>
        <w:t>Тема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uk-UA"/>
        </w:rPr>
        <w:t>:</w:t>
      </w:r>
      <w:r w:rsidRPr="00DA3990">
        <w:rPr>
          <w:rFonts w:ascii="Times New Roman" w:eastAsia="Times New Roman" w:hAnsi="Times New Roman" w:cs="Times New Roman"/>
          <w:b/>
          <w:bCs/>
          <w:sz w:val="44"/>
          <w:szCs w:val="44"/>
          <w:lang w:eastAsia="uk-UA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р</w:t>
      </w:r>
      <w:r w:rsidRPr="00DA3990">
        <w:rPr>
          <w:rFonts w:ascii="Times New Roman" w:hAnsi="Times New Roman" w:cs="Times New Roman"/>
          <w:b/>
          <w:bCs/>
          <w:sz w:val="44"/>
          <w:szCs w:val="44"/>
        </w:rPr>
        <w:t xml:space="preserve">озробка простого </w:t>
      </w:r>
      <w:proofErr w:type="spellStart"/>
      <w:r w:rsidRPr="00DA3990">
        <w:rPr>
          <w:rFonts w:ascii="Times New Roman" w:hAnsi="Times New Roman" w:cs="Times New Roman"/>
          <w:b/>
          <w:bCs/>
          <w:sz w:val="44"/>
          <w:szCs w:val="44"/>
        </w:rPr>
        <w:t>desktop</w:t>
      </w:r>
      <w:proofErr w:type="spellEnd"/>
      <w:r w:rsidRPr="00DA3990">
        <w:rPr>
          <w:rFonts w:ascii="Times New Roman" w:hAnsi="Times New Roman" w:cs="Times New Roman"/>
          <w:b/>
          <w:bCs/>
          <w:sz w:val="44"/>
          <w:szCs w:val="44"/>
        </w:rPr>
        <w:t xml:space="preserve">-застосунку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для </w:t>
      </w:r>
      <w:r w:rsidRPr="00DA3990">
        <w:rPr>
          <w:rFonts w:ascii="Times New Roman" w:hAnsi="Times New Roman" w:cs="Times New Roman"/>
          <w:b/>
          <w:bCs/>
          <w:sz w:val="44"/>
          <w:szCs w:val="44"/>
        </w:rPr>
        <w:t>обліку товарів для крамниці телефонів</w:t>
      </w:r>
    </w:p>
    <w:p w14:paraId="58651E11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A3F5E26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ВСТУП ................................................................................................................... 3</w:t>
      </w:r>
    </w:p>
    <w:p w14:paraId="2C0BA7D4" w14:textId="58F86AC2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Розділ 1. Опис та Аналіз предметної області ......................................................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1.1. Актуальність теми ......................................................................................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1.2. Аналіз існуючих рішень .............................................................................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1.3. Висновки до розділу 1 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6</w:t>
      </w:r>
    </w:p>
    <w:p w14:paraId="5632498E" w14:textId="482C7635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Розділ 2. Постановка задачі на розробку програмного забезпечення 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2.1. Мета розробки ...........................................................................................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2.2. Завдання, які вирішуються ........................................................................ 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2.3. Основні вимоги до системи 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.........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2.4. Вхідні та вихідні дані .........................................................................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.......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8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2.5. Середовище виконання ...........................................................................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8</w:t>
      </w:r>
    </w:p>
    <w:p w14:paraId="623CA8BF" w14:textId="11BAF8E4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Розділ 3.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Проєктування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забезпечення ..........................</w:t>
      </w:r>
      <w:r w:rsidR="002701D8">
        <w:rPr>
          <w:rFonts w:ascii="Times New Roman" w:eastAsia="Times New Roman" w:hAnsi="Times New Roman" w:cs="Times New Roman"/>
          <w:sz w:val="28"/>
          <w:szCs w:val="28"/>
          <w:lang w:eastAsia="uk-UA"/>
        </w:rPr>
        <w:t>..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...............</w:t>
      </w:r>
      <w:r w:rsid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9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 класів: ................................................................................................15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 станів: ................................................................................................15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Діаграма послідовності: ...................................................................................16</w:t>
      </w:r>
    </w:p>
    <w:p w14:paraId="4C229143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 4. Розробка програмного забезпечення ..................................................17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3.1. Обґрунтування вибору технологій ...........................................................17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3.2. Архітектура застосунку ............................................................................19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3.4. Реалізація основного функціоналу ..........................................................24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3.5. Тестування функцій ...................................................................................26</w:t>
      </w:r>
    </w:p>
    <w:p w14:paraId="652B8411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 5. Аналіз отриманих результатів .............................................................27</w:t>
      </w:r>
    </w:p>
    <w:p w14:paraId="51765A04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СПИСОК Л</w:t>
      </w: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ІТ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ЕРАТУРИ ..................................................................................... 28</w:t>
      </w:r>
    </w:p>
    <w:p w14:paraId="3D9912A3" w14:textId="72A2C7F1" w:rsidR="00B37467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Додатки: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 А. Приклади екранних форм: ...........................................................29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 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Додаток Б. Коди програмних модулів ............................................................31</w:t>
      </w:r>
    </w:p>
    <w:p w14:paraId="1D610489" w14:textId="10928480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ВСТУП</w:t>
      </w:r>
    </w:p>
    <w:p w14:paraId="2DF7B252" w14:textId="77777777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сучасних умовах цифрової трансформації бізнесу ефективне управління товарним обліком є важливою складовою успішної діяльності будь-якого торговельного підприємства. Особливо це стосується невеликих крамниць, які потребують простих, доступних та надійних засобів для організації внутрішніх процесів.</w:t>
      </w:r>
    </w:p>
    <w:p w14:paraId="1280B042" w14:textId="77777777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Ручне ведення обліку товарів призводить до зростання кількості помилок, втрати інформації та ускладнення контролю за наявністю продукції. Впровадження програмного забезпечення дозволяє значно підвищити точність обліку, прискорити процес обробки даних і знизити навантаження на персонал.</w:t>
      </w:r>
    </w:p>
    <w:p w14:paraId="6DF69DDA" w14:textId="77777777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Метою даної роботи є розробка простого настільного застосунку для обліку товарів у крамниці мобільних телефонів. Застосунок має забезпечувати базові функції управління товарним асортиментом: додавання, редагування, видалення, перегляд та пошук товарів. Програма повинна бути зручною у користуванні, автономною, тобто не вимагати підключення до інтернету чи зовнішньої бази даних, і зберігати дані у форматі CSV.</w:t>
      </w:r>
    </w:p>
    <w:p w14:paraId="2912B825" w14:textId="77777777" w:rsidR="003C577A" w:rsidRPr="003C577A" w:rsidRDefault="003C577A" w:rsidP="003C577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процесі реалізації було використано мову програмування </w:t>
      </w:r>
      <w:proofErr w:type="spellStart"/>
      <w:r w:rsidRPr="003C5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Java</w:t>
      </w:r>
      <w:proofErr w:type="spellEnd"/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бібліотеку </w:t>
      </w:r>
      <w:proofErr w:type="spellStart"/>
      <w:r w:rsidRPr="003C5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JavaFX</w:t>
      </w:r>
      <w:proofErr w:type="spellEnd"/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побудови графічного інтерфейсу. Такий вибір технологій дозволив створити </w:t>
      </w:r>
      <w:proofErr w:type="spellStart"/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кросплатформене</w:t>
      </w:r>
      <w:proofErr w:type="spellEnd"/>
      <w:r w:rsidRPr="003C577A">
        <w:rPr>
          <w:rFonts w:ascii="Times New Roman" w:eastAsia="Times New Roman" w:hAnsi="Times New Roman" w:cs="Times New Roman"/>
          <w:sz w:val="28"/>
          <w:szCs w:val="28"/>
          <w:lang w:eastAsia="uk-UA"/>
        </w:rPr>
        <w:t>, легке та надійне рішення, придатне до подальшого розширення функціоналу відповідно до потреб бізнесу.</w:t>
      </w:r>
    </w:p>
    <w:p w14:paraId="42CE7AB1" w14:textId="77777777" w:rsidR="003C577A" w:rsidRPr="00B37467" w:rsidRDefault="003C577A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30BBA930" w14:textId="1FDED7A6" w:rsidR="00395FA0" w:rsidRDefault="00395FA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2CAE0F" wp14:editId="6BD3450D">
            <wp:extent cx="5935980" cy="3169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A807" w14:textId="0C0180ED" w:rsidR="00B37467" w:rsidRDefault="00B374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46CCBBC" w14:textId="3F7B8ACD" w:rsidR="00B37467" w:rsidRPr="00DA3990" w:rsidRDefault="00B37467" w:rsidP="00B374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DA3990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Розділ 1. Опис та Аналіз предметної області</w:t>
      </w:r>
    </w:p>
    <w:p w14:paraId="4CD0C0F1" w14:textId="77777777" w:rsidR="00B37467" w:rsidRPr="00DA3990" w:rsidRDefault="00B37467" w:rsidP="00B374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1.1. Актуальність теми</w:t>
      </w:r>
    </w:p>
    <w:p w14:paraId="7F86A8A0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сучасних умовах динамічного розвитку роздрібної торгівлі, особливо в галузі електроніки, зокрема мобільних телефонів, зростає потреба в автоматизації обліку товарів. Більшість невеликих крамниць телефонів стикаються з проблемами ведення товарного обліку вручну: це призводить до втрати часу, помилок у документації, труднощів у контролі залишків та веденні звітності.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Використання спеціалізованого програмного забезпечення дозволяє суттєво оптимізувати бізнес-процеси, підвищити точність обліку та полегшити управління асортиментом.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-застосунок є особливо зручним для малих підприємств через простоту використання, відсутність потреби в інтернет-з’єднанні та невисокі технічні вимоги.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Отже, розробка простого у використанні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-застосунку для обліку товарів є актуальним і практично значущим завданням.</w:t>
      </w:r>
    </w:p>
    <w:p w14:paraId="6C00027A" w14:textId="77777777" w:rsidR="00B37467" w:rsidRPr="00DA3990" w:rsidRDefault="00B37467" w:rsidP="00B374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1.2. Аналіз існуючих рішень</w:t>
      </w:r>
    </w:p>
    <w:p w14:paraId="576BE201" w14:textId="77777777" w:rsidR="00B37467" w:rsidRPr="00DA3990" w:rsidRDefault="00B37467" w:rsidP="00B3746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ринку існує низка рішень для обліку товарів: 1С,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Poster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POS,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Торгсофт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, та інші. Однак більшість із них мають або надлишкову функціональність, або складні в освоєнні для малого бізнесу. Такі системи вимагають додаткового навчання персоналу, налаштувань або підписки.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>Безкоштовні або умовно-безкоштовні програми часто мають обмежений функціонал, рекламу або низьку стабільність. Крім того, багато з них є веб-застосунками, що вимагають постійного доступу до інтернету, що не завжди зручно.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Таким чином, є потреба у простому, автономному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-застосунку, який забезпечує базові функції обліку — додавання, редагування, пошук та 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видалення товарів, зберігання інформації про моделі, виробників, ціни та кількість на складі.</w:t>
      </w:r>
    </w:p>
    <w:p w14:paraId="60CA188D" w14:textId="77777777" w:rsidR="00B37467" w:rsidRPr="00DA3990" w:rsidRDefault="00B37467" w:rsidP="00B3746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1.3. Висновки до розділу 1</w:t>
      </w:r>
    </w:p>
    <w:p w14:paraId="5EE57A27" w14:textId="4303ABDC" w:rsidR="00B37467" w:rsidRPr="00395FA0" w:rsidRDefault="00B37467" w:rsidP="00395F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У ході аналізу встановлено, що проблема обліку товарів залишається актуальною для малих крамниць мобільних телефонів. Існуючі рішення або занадто складні, або не повністю відповідають потребам малого бізнесу.</w:t>
      </w:r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  <w:t xml:space="preserve">Розробка власного </w:t>
      </w:r>
      <w:proofErr w:type="spellStart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DA3990">
        <w:rPr>
          <w:rFonts w:ascii="Times New Roman" w:eastAsia="Times New Roman" w:hAnsi="Times New Roman" w:cs="Times New Roman"/>
          <w:sz w:val="28"/>
          <w:szCs w:val="28"/>
          <w:lang w:eastAsia="uk-UA"/>
        </w:rPr>
        <w:t>-застосунку дозволить створити зручний інструмент, адаптований під конкретні задачі користувача, з інтуїтивно зрозумілим інтерфейсом та базовим функціоналом для ефективного управління товарними залишками.</w:t>
      </w:r>
    </w:p>
    <w:p w14:paraId="6BC3EB85" w14:textId="77777777" w:rsidR="00B37467" w:rsidRDefault="00B37467">
      <w:pPr>
        <w:rPr>
          <w:rStyle w:val="ad"/>
          <w:rFonts w:ascii="Times New Roman" w:eastAsiaTheme="majorEastAsia" w:hAnsi="Times New Roman" w:cs="Times New Roman"/>
          <w:color w:val="1F3763" w:themeColor="accent1" w:themeShade="7F"/>
          <w:sz w:val="36"/>
          <w:szCs w:val="36"/>
        </w:rPr>
      </w:pPr>
      <w:r>
        <w:rPr>
          <w:rStyle w:val="ad"/>
          <w:rFonts w:ascii="Times New Roman" w:hAnsi="Times New Roman" w:cs="Times New Roman"/>
          <w:sz w:val="36"/>
          <w:szCs w:val="36"/>
        </w:rPr>
        <w:br w:type="page"/>
      </w:r>
    </w:p>
    <w:p w14:paraId="248C1D09" w14:textId="69DD599E" w:rsidR="00B37467" w:rsidRPr="002E3E31" w:rsidRDefault="00B37467" w:rsidP="00B37467">
      <w:pPr>
        <w:pStyle w:val="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2E3E31">
        <w:rPr>
          <w:rStyle w:val="ad"/>
          <w:rFonts w:ascii="Times New Roman" w:hAnsi="Times New Roman" w:cs="Times New Roman"/>
          <w:sz w:val="36"/>
          <w:szCs w:val="36"/>
        </w:rPr>
        <w:lastRenderedPageBreak/>
        <w:t>Розділ 2. Постановка задачі на розробку програмного забезпечення</w:t>
      </w:r>
    </w:p>
    <w:p w14:paraId="2E42A734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2.1. Мета розробки</w:t>
      </w:r>
    </w:p>
    <w:p w14:paraId="4E1553ED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Метою розробки є створення простого у використанні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>-застосунку для обліку товарів у крамниці, що спеціалізується на продажі мобільних телефонів. Застосунок має забезпечити зручний інтерфейс для щоденного використання продавцем або адміністратором магазину, автоматизувати основні операції з базою товарів, зменшити кількість помилок під час обліку, спростити пошук інформації та вести звітність.</w:t>
      </w:r>
    </w:p>
    <w:p w14:paraId="2341835E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2.2. Завдання, які вирішуються</w:t>
      </w:r>
    </w:p>
    <w:p w14:paraId="23595F94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У межах розробки даного застосунку вирішуються наступні завдання:</w:t>
      </w:r>
    </w:p>
    <w:p w14:paraId="36B46D9C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створення та підтримка локальної бази даних товарів;</w:t>
      </w:r>
    </w:p>
    <w:p w14:paraId="42DDC008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додавання, редагування та видалення записів про товари;</w:t>
      </w:r>
    </w:p>
    <w:p w14:paraId="501CBBE3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пошук товару за назвою, </w:t>
      </w:r>
      <w:r>
        <w:rPr>
          <w:rFonts w:ascii="Times New Roman" w:hAnsi="Times New Roman" w:cs="Times New Roman"/>
          <w:sz w:val="28"/>
          <w:szCs w:val="28"/>
        </w:rPr>
        <w:t>ціною</w:t>
      </w:r>
      <w:r w:rsidRPr="002E3E31">
        <w:rPr>
          <w:rFonts w:ascii="Times New Roman" w:hAnsi="Times New Roman" w:cs="Times New Roman"/>
          <w:sz w:val="28"/>
          <w:szCs w:val="28"/>
        </w:rPr>
        <w:t xml:space="preserve"> або іншими параметрами;</w:t>
      </w:r>
    </w:p>
    <w:p w14:paraId="7960CA27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створення простого інтерфейсу користувача з формами та таблицями;</w:t>
      </w:r>
    </w:p>
    <w:p w14:paraId="11384071" w14:textId="77777777" w:rsidR="00B37467" w:rsidRPr="002E3E31" w:rsidRDefault="00B37467" w:rsidP="00B3746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забезпечення надійного зберігання даних без втрати інформації при перезапуску програми.</w:t>
      </w:r>
    </w:p>
    <w:p w14:paraId="360CF5B6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2.3. Основні вимоги до системи</w:t>
      </w:r>
    </w:p>
    <w:p w14:paraId="2A3B059C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Основні вимоги до програмного забезпечення поділяються на функціональні та нефункціональні:</w:t>
      </w:r>
    </w:p>
    <w:p w14:paraId="3552F7E1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Функціональні вимоги:</w:t>
      </w:r>
    </w:p>
    <w:p w14:paraId="4AFC5425" w14:textId="77777777" w:rsidR="00B37467" w:rsidRPr="002E3E31" w:rsidRDefault="00B37467" w:rsidP="00B374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ведення обліку товарів з полями: назва, ціна, опис;</w:t>
      </w:r>
    </w:p>
    <w:p w14:paraId="4D34EE60" w14:textId="77777777" w:rsidR="00B37467" w:rsidRPr="002E3E31" w:rsidRDefault="00B37467" w:rsidP="00B374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можливість редагування записів;</w:t>
      </w:r>
    </w:p>
    <w:p w14:paraId="02A9B80A" w14:textId="77777777" w:rsidR="00B37467" w:rsidRPr="002E3E31" w:rsidRDefault="00B37467" w:rsidP="00B3746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швидкий пошук по товарах;</w:t>
      </w:r>
    </w:p>
    <w:p w14:paraId="4405FEF8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lastRenderedPageBreak/>
        <w:t>Нефункціональні вимоги:</w:t>
      </w:r>
    </w:p>
    <w:p w14:paraId="351357CC" w14:textId="77777777" w:rsidR="00B37467" w:rsidRPr="002E3E31" w:rsidRDefault="00B37467" w:rsidP="00B374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простий і зрозумілий інтерфейс;</w:t>
      </w:r>
    </w:p>
    <w:p w14:paraId="421C0693" w14:textId="77777777" w:rsidR="00B37467" w:rsidRPr="002E3E31" w:rsidRDefault="00B37467" w:rsidP="00B374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стабільна робота на ОС Windows;</w:t>
      </w:r>
    </w:p>
    <w:p w14:paraId="48350A98" w14:textId="77777777" w:rsidR="00B37467" w:rsidRPr="002E3E31" w:rsidRDefault="00B37467" w:rsidP="00B374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збереження даних у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або інший локальній базі;</w:t>
      </w:r>
    </w:p>
    <w:p w14:paraId="35E45737" w14:textId="77777777" w:rsidR="00B37467" w:rsidRPr="002E3E31" w:rsidRDefault="00B37467" w:rsidP="00B3746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мінімальні апаратні вимоги.</w:t>
      </w:r>
    </w:p>
    <w:p w14:paraId="13F2A556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2.4. Вхідні та вихідні дані</w:t>
      </w:r>
    </w:p>
    <w:p w14:paraId="5EBD8B3D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Вхідні дані:</w:t>
      </w:r>
      <w:r w:rsidRPr="002E3E31">
        <w:rPr>
          <w:rFonts w:ascii="Times New Roman" w:hAnsi="Times New Roman" w:cs="Times New Roman"/>
          <w:sz w:val="28"/>
          <w:szCs w:val="28"/>
        </w:rPr>
        <w:br/>
        <w:t>Користувач (адміністратор магазину) вводить дані про товари: назву, ціну , тощо.</w:t>
      </w:r>
    </w:p>
    <w:p w14:paraId="28938970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Вихідні дані:</w:t>
      </w:r>
      <w:r w:rsidRPr="002E3E31">
        <w:rPr>
          <w:rFonts w:ascii="Times New Roman" w:hAnsi="Times New Roman" w:cs="Times New Roman"/>
          <w:sz w:val="28"/>
          <w:szCs w:val="28"/>
        </w:rPr>
        <w:br/>
        <w:t>Програма виводить:</w:t>
      </w:r>
    </w:p>
    <w:p w14:paraId="3F0C6534" w14:textId="77777777" w:rsidR="00B37467" w:rsidRPr="002E3E31" w:rsidRDefault="00B37467" w:rsidP="00B3746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список наявних товарів;</w:t>
      </w:r>
    </w:p>
    <w:p w14:paraId="59935BB9" w14:textId="77777777" w:rsidR="00B37467" w:rsidRPr="002E3E31" w:rsidRDefault="00B37467" w:rsidP="00B3746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результати пошуку;</w:t>
      </w:r>
    </w:p>
    <w:p w14:paraId="0532AE43" w14:textId="77777777" w:rsidR="00B37467" w:rsidRPr="002E3E31" w:rsidRDefault="00B37467" w:rsidP="00B37467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повідомлення про успішне додавання, редагування чи видалення;</w:t>
      </w:r>
    </w:p>
    <w:p w14:paraId="045402F4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2.5. Середовище виконання</w:t>
      </w:r>
    </w:p>
    <w:p w14:paraId="2602107A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Розробка застосунку буде здійснюватися для середовища Windows 10 або вище.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Програмне забезпечення буде реалізоване 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E3E31">
        <w:rPr>
          <w:rFonts w:ascii="Times New Roman" w:hAnsi="Times New Roman" w:cs="Times New Roman"/>
          <w:sz w:val="28"/>
          <w:szCs w:val="28"/>
        </w:rPr>
        <w:t xml:space="preserve"> з використанням бібліотеки </w:t>
      </w:r>
      <w:proofErr w:type="spellStart"/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для побудови графічного інтерфейсу. Для зберігання даних використовується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текстовий файл у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E3E31">
        <w:rPr>
          <w:rFonts w:ascii="Times New Roman" w:hAnsi="Times New Roman" w:cs="Times New Roman"/>
          <w:sz w:val="28"/>
          <w:szCs w:val="28"/>
        </w:rPr>
        <w:t>.</w:t>
      </w:r>
    </w:p>
    <w:p w14:paraId="383ED6E3" w14:textId="77777777" w:rsidR="00B37467" w:rsidRDefault="00B37467" w:rsidP="00B37467">
      <w:pPr>
        <w:spacing w:line="360" w:lineRule="auto"/>
      </w:pPr>
    </w:p>
    <w:p w14:paraId="6ED4E39C" w14:textId="77777777" w:rsidR="00B37467" w:rsidRDefault="00B37467">
      <w:pPr>
        <w:rPr>
          <w:rStyle w:val="ad"/>
          <w:rFonts w:ascii="Times New Roman" w:eastAsiaTheme="majorEastAsia" w:hAnsi="Times New Roman" w:cs="Times New Roman"/>
          <w:color w:val="1F3763" w:themeColor="accent1" w:themeShade="7F"/>
          <w:sz w:val="36"/>
          <w:szCs w:val="36"/>
        </w:rPr>
      </w:pPr>
      <w:r>
        <w:rPr>
          <w:rStyle w:val="ad"/>
          <w:rFonts w:ascii="Times New Roman" w:hAnsi="Times New Roman" w:cs="Times New Roman"/>
          <w:sz w:val="36"/>
          <w:szCs w:val="36"/>
        </w:rPr>
        <w:br w:type="page"/>
      </w:r>
    </w:p>
    <w:p w14:paraId="5DC68FA4" w14:textId="562F4773" w:rsidR="00B37467" w:rsidRPr="002E3E31" w:rsidRDefault="00B37467" w:rsidP="00B37467">
      <w:pPr>
        <w:pStyle w:val="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2E3E31">
        <w:rPr>
          <w:rStyle w:val="ad"/>
          <w:rFonts w:ascii="Times New Roman" w:hAnsi="Times New Roman" w:cs="Times New Roman"/>
          <w:sz w:val="36"/>
          <w:szCs w:val="36"/>
        </w:rPr>
        <w:lastRenderedPageBreak/>
        <w:t xml:space="preserve">Розділ 3. </w:t>
      </w:r>
      <w:proofErr w:type="spellStart"/>
      <w:r w:rsidRPr="002E3E31">
        <w:rPr>
          <w:rStyle w:val="ad"/>
          <w:rFonts w:ascii="Times New Roman" w:hAnsi="Times New Roman" w:cs="Times New Roman"/>
          <w:sz w:val="36"/>
          <w:szCs w:val="36"/>
        </w:rPr>
        <w:t>Проєктування</w:t>
      </w:r>
      <w:proofErr w:type="spellEnd"/>
      <w:r w:rsidRPr="002E3E31">
        <w:rPr>
          <w:rStyle w:val="ad"/>
          <w:rFonts w:ascii="Times New Roman" w:hAnsi="Times New Roman" w:cs="Times New Roman"/>
          <w:sz w:val="36"/>
          <w:szCs w:val="36"/>
        </w:rPr>
        <w:t xml:space="preserve"> програмного забезпечення</w:t>
      </w:r>
    </w:p>
    <w:p w14:paraId="258163DE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3E31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є ключовим етапом розробки, оскільки дозволяє визначити структуру системи, її компоненти та взаємозв’язки між ними. У цьому розділі буде представлено основні UML-діаграми, які ілюструють логіку та архітектуру застосунку: діаграму класів, діаграму станів та діаграму послідовності.</w:t>
      </w:r>
    </w:p>
    <w:p w14:paraId="6FE0F497" w14:textId="77777777" w:rsidR="00B37467" w:rsidRPr="002E3E31" w:rsidRDefault="00B37467" w:rsidP="00B3746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3E31">
        <w:rPr>
          <w:rFonts w:ascii="Times New Roman" w:hAnsi="Times New Roman" w:cs="Times New Roman"/>
          <w:b/>
          <w:bCs/>
          <w:sz w:val="28"/>
          <w:szCs w:val="28"/>
        </w:rPr>
        <w:t>Діаграма класів:</w:t>
      </w:r>
    </w:p>
    <w:p w14:paraId="241446DC" w14:textId="77777777" w:rsidR="00B37467" w:rsidRPr="002E3E31" w:rsidRDefault="00B37467" w:rsidP="00B374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Діаграма класів відображає основні сутності системи, їх атрибути та методи. </w:t>
      </w:r>
    </w:p>
    <w:p w14:paraId="2AD376EC" w14:textId="45E9CDCE" w:rsidR="00395FA0" w:rsidRDefault="005566DA" w:rsidP="00395FA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B9D8B94" wp14:editId="3589356C">
            <wp:extent cx="3569350" cy="874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315" cy="880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88A5E6" w14:textId="7C0052FA" w:rsidR="00B37467" w:rsidRPr="00395FA0" w:rsidRDefault="00395FA0" w:rsidP="00395FA0">
      <w:pPr>
        <w:pStyle w:val="aa"/>
        <w:rPr>
          <w:rFonts w:ascii="Times New Roman" w:hAnsi="Times New Roman" w:cs="Times New Roman"/>
          <w:sz w:val="28"/>
          <w:szCs w:val="28"/>
        </w:rPr>
      </w:pPr>
      <w:r w:rsidRPr="00395FA0"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395FA0">
        <w:rPr>
          <w:rFonts w:ascii="Times New Roman" w:hAnsi="Times New Roman" w:cs="Times New Roman"/>
          <w:sz w:val="28"/>
          <w:szCs w:val="28"/>
        </w:rPr>
        <w:fldChar w:fldCharType="begin"/>
      </w:r>
      <w:r w:rsidRPr="00395FA0">
        <w:rPr>
          <w:rFonts w:ascii="Times New Roman" w:hAnsi="Times New Roman" w:cs="Times New Roman"/>
          <w:sz w:val="28"/>
          <w:szCs w:val="28"/>
        </w:rPr>
        <w:instrText xml:space="preserve"> SEQ Рисунок_3. \* ARABIC </w:instrText>
      </w:r>
      <w:r w:rsidRPr="00395FA0">
        <w:rPr>
          <w:rFonts w:ascii="Times New Roman" w:hAnsi="Times New Roman" w:cs="Times New Roman"/>
          <w:sz w:val="28"/>
          <w:szCs w:val="28"/>
        </w:rPr>
        <w:fldChar w:fldCharType="separate"/>
      </w:r>
      <w:r w:rsidRPr="00395FA0">
        <w:rPr>
          <w:rFonts w:ascii="Times New Roman" w:hAnsi="Times New Roman" w:cs="Times New Roman"/>
          <w:noProof/>
          <w:sz w:val="28"/>
          <w:szCs w:val="28"/>
        </w:rPr>
        <w:t>1</w:t>
      </w:r>
      <w:r w:rsidRPr="00395FA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діаграма класів</w:t>
      </w:r>
    </w:p>
    <w:p w14:paraId="3D513BA7" w14:textId="77777777" w:rsidR="00B37467" w:rsidRDefault="00B37467" w:rsidP="00B37467">
      <w:pPr>
        <w:pStyle w:val="4"/>
        <w:spacing w:line="360" w:lineRule="auto"/>
        <w:rPr>
          <w:rStyle w:val="ad"/>
          <w:rFonts w:eastAsiaTheme="majorEastAsia"/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lastRenderedPageBreak/>
        <w:t>Діаграма станів:</w:t>
      </w:r>
    </w:p>
    <w:p w14:paraId="62986654" w14:textId="77777777" w:rsidR="00395FA0" w:rsidRPr="002E3E31" w:rsidRDefault="00395FA0" w:rsidP="00B37467">
      <w:pPr>
        <w:pStyle w:val="4"/>
        <w:spacing w:line="360" w:lineRule="auto"/>
        <w:rPr>
          <w:sz w:val="28"/>
          <w:szCs w:val="28"/>
        </w:rPr>
      </w:pPr>
    </w:p>
    <w:p w14:paraId="510D3D66" w14:textId="050846BF" w:rsidR="00B37467" w:rsidRPr="002E3E31" w:rsidRDefault="00B37467" w:rsidP="00395F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Ця діаграма демонструє зміни станів застосунку в процесі його використання.</w:t>
      </w:r>
    </w:p>
    <w:p w14:paraId="03F94ED2" w14:textId="77777777" w:rsidR="00B37467" w:rsidRDefault="00B37467" w:rsidP="00B37467">
      <w:pPr>
        <w:pStyle w:val="4"/>
        <w:spacing w:line="360" w:lineRule="auto"/>
        <w:rPr>
          <w:rStyle w:val="ad"/>
          <w:rFonts w:eastAsiaTheme="majorEastAsia"/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Діаграма послідовності:</w:t>
      </w:r>
    </w:p>
    <w:p w14:paraId="4C2D6854" w14:textId="77777777" w:rsidR="00395FA0" w:rsidRPr="002E3E31" w:rsidRDefault="00395FA0" w:rsidP="00B37467">
      <w:pPr>
        <w:pStyle w:val="4"/>
        <w:spacing w:line="360" w:lineRule="auto"/>
        <w:rPr>
          <w:sz w:val="28"/>
          <w:szCs w:val="28"/>
        </w:rPr>
      </w:pPr>
    </w:p>
    <w:p w14:paraId="77B5D6FA" w14:textId="2E404E2C" w:rsidR="00B37467" w:rsidRPr="00395FA0" w:rsidRDefault="00B37467" w:rsidP="00395FA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Ця діаграма показує взаємодію між об'єктами під час виконання конкретної операції, наприклад, додавання нового товару.</w:t>
      </w:r>
    </w:p>
    <w:p w14:paraId="6BB01AB4" w14:textId="77777777" w:rsidR="00B37467" w:rsidRDefault="00B37467">
      <w:pPr>
        <w:rPr>
          <w:rStyle w:val="ad"/>
          <w:rFonts w:ascii="Times New Roman" w:eastAsiaTheme="majorEastAsia" w:hAnsi="Times New Roman" w:cs="Times New Roman"/>
          <w:color w:val="1F3763" w:themeColor="accent1" w:themeShade="7F"/>
          <w:sz w:val="36"/>
          <w:szCs w:val="36"/>
        </w:rPr>
      </w:pPr>
      <w:r>
        <w:rPr>
          <w:rStyle w:val="ad"/>
          <w:rFonts w:ascii="Times New Roman" w:hAnsi="Times New Roman" w:cs="Times New Roman"/>
          <w:sz w:val="36"/>
          <w:szCs w:val="36"/>
        </w:rPr>
        <w:br w:type="page"/>
      </w:r>
    </w:p>
    <w:p w14:paraId="1605370C" w14:textId="782CD9E5" w:rsidR="00B37467" w:rsidRPr="002E3E31" w:rsidRDefault="00B37467" w:rsidP="00B37467">
      <w:pPr>
        <w:pStyle w:val="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2E3E31">
        <w:rPr>
          <w:rStyle w:val="ad"/>
          <w:rFonts w:ascii="Times New Roman" w:hAnsi="Times New Roman" w:cs="Times New Roman"/>
          <w:sz w:val="36"/>
          <w:szCs w:val="36"/>
        </w:rPr>
        <w:lastRenderedPageBreak/>
        <w:t>Розділ 4. Розробка програмного забезпечення</w:t>
      </w:r>
    </w:p>
    <w:p w14:paraId="611D9582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4.1. Обґрунтування вибору технологій</w:t>
      </w:r>
    </w:p>
    <w:p w14:paraId="46FD8760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Для реалізації застосунку було обрано мову програмування </w:t>
      </w:r>
      <w:proofErr w:type="spellStart"/>
      <w:r w:rsidRPr="002E3E31">
        <w:rPr>
          <w:rStyle w:val="ad"/>
          <w:rFonts w:ascii="Times New Roman" w:hAnsi="Times New Roman" w:cs="Times New Roman"/>
          <w:sz w:val="28"/>
          <w:szCs w:val="28"/>
        </w:rPr>
        <w:t>Java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, яка є стабільною, об'єктно-орієнтованою та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кросплатформеною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мовою, що забезпечує надійність та гнучкість у розробці настільних додатків.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Для створення графічного інтерфейсу використано </w:t>
      </w:r>
      <w:proofErr w:type="spellStart"/>
      <w:r w:rsidRPr="002E3E31">
        <w:rPr>
          <w:rStyle w:val="ad"/>
          <w:rFonts w:ascii="Times New Roman" w:hAnsi="Times New Roman" w:cs="Times New Roman"/>
          <w:sz w:val="28"/>
          <w:szCs w:val="28"/>
        </w:rPr>
        <w:t>JavaFX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— сучасну бібліотеку для побудови GUI, яка дозволяє створювати зручні, інтерактивні та естетично привабливі вікна.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Як сховище даних обрано </w:t>
      </w:r>
      <w:r w:rsidRPr="002E3E31">
        <w:rPr>
          <w:rStyle w:val="ad"/>
          <w:rFonts w:ascii="Times New Roman" w:hAnsi="Times New Roman" w:cs="Times New Roman"/>
          <w:sz w:val="28"/>
          <w:szCs w:val="28"/>
        </w:rPr>
        <w:t>CSV-файл</w:t>
      </w:r>
      <w:r w:rsidRPr="002E3E31">
        <w:rPr>
          <w:rFonts w:ascii="Times New Roman" w:hAnsi="Times New Roman" w:cs="Times New Roman"/>
          <w:sz w:val="28"/>
          <w:szCs w:val="28"/>
        </w:rPr>
        <w:t>, що забезпечує простий та легкий у реалізації формат зберігання структурованої інформації без потреби в зовнішніх базах даних.</w:t>
      </w:r>
    </w:p>
    <w:p w14:paraId="073F3DFA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Цей вибір зумовлений такими факторами:</w:t>
      </w:r>
    </w:p>
    <w:p w14:paraId="203959F8" w14:textId="77777777" w:rsidR="00B37467" w:rsidRPr="002E3E31" w:rsidRDefault="00B37467" w:rsidP="00B3746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простота налаштування та запуску (не потрібні драйвери бази даних або сервери);</w:t>
      </w:r>
    </w:p>
    <w:p w14:paraId="533D30C5" w14:textId="77777777" w:rsidR="00B37467" w:rsidRPr="002E3E31" w:rsidRDefault="00B37467" w:rsidP="00B3746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швидкість читання та запису у CSV-файл для невеликих обсягів даних;</w:t>
      </w:r>
    </w:p>
    <w:p w14:paraId="6D84DFD0" w14:textId="77777777" w:rsidR="00B37467" w:rsidRPr="002E3E31" w:rsidRDefault="00B37467" w:rsidP="00B3746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повна автономність роботи без підключення до інтернету;</w:t>
      </w:r>
    </w:p>
    <w:p w14:paraId="1D8B1E22" w14:textId="77777777" w:rsidR="00B37467" w:rsidRPr="002E3E31" w:rsidRDefault="00B37467" w:rsidP="00B3746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наочність структури даних — CSV можна легко переглядати й редагувати у табличних редакторах.</w:t>
      </w:r>
    </w:p>
    <w:p w14:paraId="7D0FC3A8" w14:textId="77777777" w:rsidR="00B37467" w:rsidRPr="002E3E31" w:rsidRDefault="00000000" w:rsidP="00B374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6D4E50">
          <v:rect id="_x0000_i1025" style="width:0;height:1.5pt" o:hralign="center" o:hrstd="t" o:hr="t" fillcolor="#a0a0a0" stroked="f"/>
        </w:pict>
      </w:r>
    </w:p>
    <w:p w14:paraId="60D204E8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4.2. Архітектура застосунку</w:t>
      </w:r>
    </w:p>
    <w:p w14:paraId="7413224D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Архітектура застосунку поділена на три основні компоненти:</w:t>
      </w:r>
    </w:p>
    <w:p w14:paraId="1D17E500" w14:textId="77777777" w:rsidR="00B37467" w:rsidRPr="002E3E31" w:rsidRDefault="00B37467" w:rsidP="00B3746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Модель (</w:t>
      </w:r>
      <w:proofErr w:type="spellStart"/>
      <w:r w:rsidRPr="002E3E31">
        <w:rPr>
          <w:rStyle w:val="ad"/>
          <w:rFonts w:ascii="Times New Roman" w:hAnsi="Times New Roman" w:cs="Times New Roman"/>
          <w:sz w:val="28"/>
          <w:szCs w:val="28"/>
        </w:rPr>
        <w:t>Model</w:t>
      </w:r>
      <w:proofErr w:type="spellEnd"/>
      <w:r w:rsidRPr="002E3E31">
        <w:rPr>
          <w:rStyle w:val="ad"/>
          <w:rFonts w:ascii="Times New Roman" w:hAnsi="Times New Roman" w:cs="Times New Roman"/>
          <w:sz w:val="28"/>
          <w:szCs w:val="28"/>
        </w:rPr>
        <w:t>)</w:t>
      </w:r>
      <w:r w:rsidRPr="002E3E31">
        <w:rPr>
          <w:rFonts w:ascii="Times New Roman" w:hAnsi="Times New Roman" w:cs="Times New Roman"/>
          <w:sz w:val="28"/>
          <w:szCs w:val="28"/>
        </w:rPr>
        <w:t xml:space="preserve"> — відповідає за зберігання інформації про товари, включає класи, які описують структуру об’єктів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902BF" w14:textId="77777777" w:rsidR="00B37467" w:rsidRPr="002E3E31" w:rsidRDefault="00B37467" w:rsidP="00B3746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d"/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>
        <w:rPr>
          <w:rStyle w:val="ad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ad"/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Pr="002E3E31">
        <w:rPr>
          <w:rStyle w:val="ad"/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t>Service</w:t>
      </w:r>
      <w:r w:rsidRPr="002E3E31">
        <w:rPr>
          <w:rStyle w:val="ad"/>
          <w:rFonts w:ascii="Times New Roman" w:hAnsi="Times New Roman" w:cs="Times New Roman"/>
          <w:sz w:val="28"/>
          <w:szCs w:val="28"/>
        </w:rPr>
        <w:t>)</w:t>
      </w:r>
      <w:r w:rsidRPr="002E3E31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</w:p>
    <w:p w14:paraId="2CAB39BF" w14:textId="77777777" w:rsidR="00B37467" w:rsidRPr="002E3E31" w:rsidRDefault="00B37467" w:rsidP="00B3746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lastRenderedPageBreak/>
        <w:t>Логіка управління (</w:t>
      </w:r>
      <w:proofErr w:type="spellStart"/>
      <w:r w:rsidRPr="002E3E31">
        <w:rPr>
          <w:rStyle w:val="ad"/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2E3E31">
        <w:rPr>
          <w:rStyle w:val="ad"/>
          <w:rFonts w:ascii="Times New Roman" w:hAnsi="Times New Roman" w:cs="Times New Roman"/>
          <w:sz w:val="28"/>
          <w:szCs w:val="28"/>
        </w:rPr>
        <w:t>)</w:t>
      </w:r>
      <w:r w:rsidRPr="002E3E31">
        <w:rPr>
          <w:rFonts w:ascii="Times New Roman" w:hAnsi="Times New Roman" w:cs="Times New Roman"/>
          <w:sz w:val="28"/>
          <w:szCs w:val="28"/>
        </w:rPr>
        <w:t xml:space="preserve"> — забезпечує взаємодію між моделлю та інтерфейсом: реагує на події користувача (кнопки «Додати», «Видалити», «Зберегти» тощо) та виконує відповідні дії з файлами й відображенням.</w:t>
      </w:r>
    </w:p>
    <w:p w14:paraId="3FD31E7E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 xml:space="preserve">Такий поділ сприяє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підтримуваності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 xml:space="preserve"> та масштабованості застосунку.</w:t>
      </w:r>
    </w:p>
    <w:p w14:paraId="214593E7" w14:textId="77777777" w:rsidR="00B37467" w:rsidRPr="002E3E31" w:rsidRDefault="00000000" w:rsidP="00B374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1624D93">
          <v:rect id="_x0000_i1026" style="width:0;height:1.5pt" o:hralign="center" o:hrstd="t" o:hr="t" fillcolor="#a0a0a0" stroked="f"/>
        </w:pict>
      </w:r>
    </w:p>
    <w:p w14:paraId="0547CD61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t>4.3. Реалізація основного функціоналу</w:t>
      </w:r>
    </w:p>
    <w:p w14:paraId="2E9EA827" w14:textId="77777777" w:rsidR="00B37467" w:rsidRPr="002E3E31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У програмі реалізовано наступні функції:</w:t>
      </w:r>
    </w:p>
    <w:p w14:paraId="17A5B690" w14:textId="51ABEE45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Додавання товару:</w:t>
      </w:r>
      <w:r w:rsidRPr="002E3E31">
        <w:rPr>
          <w:rFonts w:ascii="Times New Roman" w:hAnsi="Times New Roman" w:cs="Times New Roman"/>
          <w:sz w:val="28"/>
          <w:szCs w:val="28"/>
        </w:rPr>
        <w:br/>
        <w:t>Користувач заповнює форму (назва,</w:t>
      </w:r>
      <w:r w:rsidR="00D12E76">
        <w:rPr>
          <w:rFonts w:ascii="Times New Roman" w:hAnsi="Times New Roman" w:cs="Times New Roman"/>
          <w:sz w:val="28"/>
          <w:szCs w:val="28"/>
        </w:rPr>
        <w:t xml:space="preserve"> ціна, дисплей, камера і т. д.</w:t>
      </w:r>
      <w:r w:rsidRPr="002E3E31">
        <w:rPr>
          <w:rFonts w:ascii="Times New Roman" w:hAnsi="Times New Roman" w:cs="Times New Roman"/>
          <w:sz w:val="28"/>
          <w:szCs w:val="28"/>
        </w:rPr>
        <w:t>), після чого інформація додається у внутрішній список і записується у CSV-файл.</w:t>
      </w:r>
    </w:p>
    <w:p w14:paraId="4B597659" w14:textId="77777777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Редагування товару:</w:t>
      </w:r>
      <w:r w:rsidRPr="002E3E31">
        <w:rPr>
          <w:rFonts w:ascii="Times New Roman" w:hAnsi="Times New Roman" w:cs="Times New Roman"/>
          <w:sz w:val="28"/>
          <w:szCs w:val="28"/>
        </w:rPr>
        <w:br/>
        <w:t>Після вибору товару з таблиці дані завантажуються у форму. Зміни зберігаються як у пам’яті програми, так і в CSV-файлі (перезапис усього файлу).</w:t>
      </w:r>
    </w:p>
    <w:p w14:paraId="421E0B79" w14:textId="77777777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Видалення товару:</w:t>
      </w:r>
      <w:r w:rsidRPr="002E3E31">
        <w:rPr>
          <w:rFonts w:ascii="Times New Roman" w:hAnsi="Times New Roman" w:cs="Times New Roman"/>
          <w:sz w:val="28"/>
          <w:szCs w:val="28"/>
        </w:rPr>
        <w:br/>
        <w:t>Товар можна видалити зі списку та CSV-файлу. Перед видаленням програма запитує підтвердження.</w:t>
      </w:r>
    </w:p>
    <w:p w14:paraId="15AB0451" w14:textId="77777777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Пошук товарів:</w:t>
      </w:r>
      <w:r w:rsidRPr="002E3E31">
        <w:rPr>
          <w:rFonts w:ascii="Times New Roman" w:hAnsi="Times New Roman" w:cs="Times New Roman"/>
          <w:sz w:val="28"/>
          <w:szCs w:val="28"/>
        </w:rPr>
        <w:br/>
        <w:t>Реалізований фільтр у реальному часі — при введенні ключового слова таблиця автоматично оновлюється.</w:t>
      </w:r>
    </w:p>
    <w:p w14:paraId="5CD1455B" w14:textId="77777777" w:rsidR="00B37467" w:rsidRPr="002E3E31" w:rsidRDefault="00B37467" w:rsidP="00B3746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Style w:val="ad"/>
          <w:rFonts w:ascii="Times New Roman" w:hAnsi="Times New Roman" w:cs="Times New Roman"/>
          <w:sz w:val="28"/>
          <w:szCs w:val="28"/>
        </w:rPr>
        <w:t>Табличне відображення:</w:t>
      </w:r>
      <w:r w:rsidRPr="002E3E31">
        <w:rPr>
          <w:rFonts w:ascii="Times New Roman" w:hAnsi="Times New Roman" w:cs="Times New Roman"/>
          <w:sz w:val="28"/>
          <w:szCs w:val="28"/>
        </w:rPr>
        <w:br/>
        <w:t xml:space="preserve">Усі товари відображаються в 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>-таблиці (</w:t>
      </w:r>
      <w:proofErr w:type="spellStart"/>
      <w:r w:rsidRPr="002E3E31">
        <w:rPr>
          <w:rFonts w:ascii="Times New Roman" w:hAnsi="Times New Roman" w:cs="Times New Roman"/>
          <w:sz w:val="28"/>
          <w:szCs w:val="28"/>
        </w:rPr>
        <w:t>TableView</w:t>
      </w:r>
      <w:proofErr w:type="spellEnd"/>
      <w:r w:rsidRPr="002E3E31">
        <w:rPr>
          <w:rFonts w:ascii="Times New Roman" w:hAnsi="Times New Roman" w:cs="Times New Roman"/>
          <w:sz w:val="28"/>
          <w:szCs w:val="28"/>
        </w:rPr>
        <w:t>) з можливістю сортування та прокручування. Після кожної зміни (додавання/редагування/видалення) таблиця оновлюється автоматично.</w:t>
      </w:r>
    </w:p>
    <w:p w14:paraId="635E9B28" w14:textId="77777777" w:rsidR="00B37467" w:rsidRPr="002E3E31" w:rsidRDefault="00000000" w:rsidP="00B374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46B334">
          <v:rect id="_x0000_i1027" style="width:0;height:1.5pt" o:hralign="center" o:hrstd="t" o:hr="t" fillcolor="#a0a0a0" stroked="f"/>
        </w:pict>
      </w:r>
    </w:p>
    <w:p w14:paraId="3F734B56" w14:textId="77777777" w:rsidR="00B37467" w:rsidRPr="002E3E31" w:rsidRDefault="00B37467" w:rsidP="00B37467">
      <w:pPr>
        <w:pStyle w:val="4"/>
        <w:spacing w:line="360" w:lineRule="auto"/>
        <w:rPr>
          <w:sz w:val="28"/>
          <w:szCs w:val="28"/>
        </w:rPr>
      </w:pPr>
      <w:r w:rsidRPr="002E3E31">
        <w:rPr>
          <w:rStyle w:val="ad"/>
          <w:rFonts w:eastAsiaTheme="majorEastAsia"/>
          <w:sz w:val="28"/>
          <w:szCs w:val="28"/>
        </w:rPr>
        <w:lastRenderedPageBreak/>
        <w:t>4.4. Тестування функцій</w:t>
      </w:r>
    </w:p>
    <w:p w14:paraId="451DFB1B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2E3E31">
        <w:rPr>
          <w:rFonts w:ascii="Times New Roman" w:hAnsi="Times New Roman" w:cs="Times New Roman"/>
          <w:sz w:val="28"/>
          <w:szCs w:val="28"/>
        </w:rPr>
        <w:t>Для перевірки коректності роботи програми було проведено ручне функціональне тестування. Оцінювались такі аспекти:</w:t>
      </w:r>
    </w:p>
    <w:p w14:paraId="2A3724FC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товару:</w:t>
      </w:r>
    </w:p>
    <w:p w14:paraId="209299C9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33227D60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Редагування товару:</w:t>
      </w:r>
    </w:p>
    <w:p w14:paraId="4D309F0C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5D525AA9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 товару:</w:t>
      </w:r>
    </w:p>
    <w:p w14:paraId="3B6CF44A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5DE48E20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товару:</w:t>
      </w:r>
    </w:p>
    <w:p w14:paraId="242D5A43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p w14:paraId="7AEC80BF" w14:textId="77777777" w:rsidR="00B37467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Збереження після перезапуску:</w:t>
      </w:r>
    </w:p>
    <w:p w14:paraId="5E14195E" w14:textId="77777777" w:rsidR="00B37467" w:rsidRDefault="00B37467" w:rsidP="00B37467">
      <w:pPr>
        <w:spacing w:line="360" w:lineRule="auto"/>
      </w:pPr>
    </w:p>
    <w:p w14:paraId="441E2043" w14:textId="77777777" w:rsidR="00B37467" w:rsidRDefault="00B37467" w:rsidP="00B37467">
      <w:pPr>
        <w:spacing w:line="360" w:lineRule="auto"/>
      </w:pPr>
    </w:p>
    <w:p w14:paraId="5AF09C2D" w14:textId="77777777" w:rsidR="00B37467" w:rsidRDefault="00B37467">
      <w:pPr>
        <w:rPr>
          <w:rStyle w:val="ad"/>
          <w:rFonts w:ascii="Times New Roman" w:eastAsiaTheme="majorEastAsia" w:hAnsi="Times New Roman" w:cs="Times New Roman"/>
          <w:color w:val="1F3763" w:themeColor="accent1" w:themeShade="7F"/>
          <w:sz w:val="36"/>
          <w:szCs w:val="36"/>
        </w:rPr>
      </w:pPr>
      <w:r>
        <w:rPr>
          <w:rStyle w:val="ad"/>
          <w:rFonts w:ascii="Times New Roman" w:hAnsi="Times New Roman" w:cs="Times New Roman"/>
          <w:sz w:val="36"/>
          <w:szCs w:val="36"/>
        </w:rPr>
        <w:br w:type="page"/>
      </w:r>
    </w:p>
    <w:p w14:paraId="52C88082" w14:textId="5DFD569D" w:rsidR="00B37467" w:rsidRPr="00CA762D" w:rsidRDefault="00B37467" w:rsidP="00B37467">
      <w:pPr>
        <w:pStyle w:val="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A762D">
        <w:rPr>
          <w:rStyle w:val="ad"/>
          <w:rFonts w:ascii="Times New Roman" w:hAnsi="Times New Roman" w:cs="Times New Roman"/>
          <w:sz w:val="36"/>
          <w:szCs w:val="36"/>
        </w:rPr>
        <w:lastRenderedPageBreak/>
        <w:t>Розділ 5. Аналіз отриманих результатів</w:t>
      </w:r>
    </w:p>
    <w:p w14:paraId="70F6D0B8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У результаті виконаної роботи було створено настільний застосунок для обліку товарів крамниці мобільних телефонів. Програма повністю відповідає поставленим у розділі 2 завданням та реалізована згідно з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проєктними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 xml:space="preserve"> рішеннями, описаними у розділі 3.</w:t>
      </w:r>
    </w:p>
    <w:p w14:paraId="47B20659" w14:textId="77777777" w:rsidR="00B37467" w:rsidRPr="00CA762D" w:rsidRDefault="00B37467" w:rsidP="00B37467">
      <w:pPr>
        <w:pStyle w:val="4"/>
        <w:spacing w:line="360" w:lineRule="auto"/>
        <w:rPr>
          <w:sz w:val="28"/>
          <w:szCs w:val="28"/>
        </w:rPr>
      </w:pPr>
      <w:r w:rsidRPr="00CA762D">
        <w:rPr>
          <w:rStyle w:val="ad"/>
          <w:rFonts w:eastAsiaTheme="majorEastAsia"/>
          <w:sz w:val="28"/>
          <w:szCs w:val="28"/>
        </w:rPr>
        <w:t>5.1. Досягнуті результати</w:t>
      </w:r>
    </w:p>
    <w:p w14:paraId="13AA6691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Основні досягнення:</w:t>
      </w:r>
    </w:p>
    <w:p w14:paraId="0B2D812D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Реалізовано зручний графічний інтерфейс користувача за допомогою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>;</w:t>
      </w:r>
    </w:p>
    <w:p w14:paraId="6BC14D2C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Забезпечено основний функціонал: додавання, редагування, видалення та пошук товарів;</w:t>
      </w:r>
    </w:p>
    <w:p w14:paraId="71BA892B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Інформація про товари надійно зберігається у CSV-файлі, що завантажується при запуску програми;</w:t>
      </w:r>
    </w:p>
    <w:p w14:paraId="1C2D1DF3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Застосунок є автономним і не потребує зовнішньої бази даних або підключення до інтернету;</w:t>
      </w:r>
    </w:p>
    <w:p w14:paraId="09E2B957" w14:textId="77777777" w:rsidR="00B37467" w:rsidRPr="00CA762D" w:rsidRDefault="00B37467" w:rsidP="00B3746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Проведено ручне тестування, яке підтвердило стабільність роботи програми.</w:t>
      </w:r>
    </w:p>
    <w:p w14:paraId="59ECEBB6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 xml:space="preserve">Завдяки використанню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 xml:space="preserve"> застосунок має сучасний інтерфейс, а збереження даних у CSV-файлі забезпечує простоту обслуговування та зрозумілу структуру для резервного копіювання або переносу.</w:t>
      </w:r>
    </w:p>
    <w:p w14:paraId="45F41E8C" w14:textId="6EACCC59" w:rsidR="00B37467" w:rsidRPr="00CA762D" w:rsidRDefault="00B37467" w:rsidP="00B37467">
      <w:pPr>
        <w:pStyle w:val="4"/>
        <w:spacing w:line="360" w:lineRule="auto"/>
        <w:rPr>
          <w:sz w:val="28"/>
          <w:szCs w:val="28"/>
        </w:rPr>
      </w:pPr>
      <w:r w:rsidRPr="00CA762D">
        <w:rPr>
          <w:rStyle w:val="ad"/>
          <w:rFonts w:eastAsiaTheme="majorEastAsia"/>
          <w:sz w:val="28"/>
          <w:szCs w:val="28"/>
        </w:rPr>
        <w:t>5.</w:t>
      </w:r>
      <w:r w:rsidR="003C577A">
        <w:rPr>
          <w:rStyle w:val="ad"/>
          <w:rFonts w:eastAsiaTheme="majorEastAsia"/>
          <w:sz w:val="28"/>
          <w:szCs w:val="28"/>
        </w:rPr>
        <w:t>2</w:t>
      </w:r>
      <w:r w:rsidRPr="00CA762D">
        <w:rPr>
          <w:rStyle w:val="ad"/>
          <w:rFonts w:eastAsiaTheme="majorEastAsia"/>
          <w:sz w:val="28"/>
          <w:szCs w:val="28"/>
        </w:rPr>
        <w:t>. Висновки</w:t>
      </w:r>
    </w:p>
    <w:p w14:paraId="4144B89A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t>Розроблений застосунок показав себе як ефективний інструмент для обліку товарів у невеликій крамниці. Простота використання, автономність та зрозуміла структура збереження даних роблять його придатним для практичного застосування в умовах малого бізнесу.</w:t>
      </w:r>
    </w:p>
    <w:p w14:paraId="046ABA53" w14:textId="77777777" w:rsidR="00B37467" w:rsidRPr="00CA762D" w:rsidRDefault="00B37467" w:rsidP="00B3746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A762D">
        <w:rPr>
          <w:rFonts w:ascii="Times New Roman" w:hAnsi="Times New Roman" w:cs="Times New Roman"/>
          <w:sz w:val="28"/>
          <w:szCs w:val="28"/>
        </w:rPr>
        <w:lastRenderedPageBreak/>
        <w:t xml:space="preserve">Також завдяки відкритій архітектурі, програму легко масштабувати — за потреби її можна розширити підтримкою експорту у PDF/Excel, статистикою продажів або переходом до повноцінної бази даних (наприклад,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 w:rsidRPr="00CA762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A762D">
        <w:rPr>
          <w:rFonts w:ascii="Times New Roman" w:hAnsi="Times New Roman" w:cs="Times New Roman"/>
          <w:sz w:val="28"/>
          <w:szCs w:val="28"/>
        </w:rPr>
        <w:t>).</w:t>
      </w:r>
    </w:p>
    <w:p w14:paraId="0F5547D1" w14:textId="55236019" w:rsidR="005D26A0" w:rsidRDefault="003C577A" w:rsidP="005D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ЛІТЕРАТУРИ</w:t>
      </w:r>
    </w:p>
    <w:p w14:paraId="7E50DD30" w14:textId="77777777" w:rsidR="003C577A" w:rsidRDefault="003C577A" w:rsidP="005D26A0">
      <w:pPr>
        <w:rPr>
          <w:rFonts w:ascii="Times New Roman" w:hAnsi="Times New Roman" w:cs="Times New Roman"/>
          <w:sz w:val="28"/>
          <w:szCs w:val="28"/>
        </w:rPr>
      </w:pPr>
    </w:p>
    <w:p w14:paraId="6E51A951" w14:textId="6109A5B9" w:rsidR="003C577A" w:rsidRDefault="003C577A" w:rsidP="005D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А. Приклади екранних форм</w:t>
      </w:r>
    </w:p>
    <w:p w14:paraId="0ABA896D" w14:textId="77777777" w:rsidR="003C577A" w:rsidRDefault="003C577A" w:rsidP="005D26A0">
      <w:pPr>
        <w:rPr>
          <w:rFonts w:ascii="Times New Roman" w:hAnsi="Times New Roman" w:cs="Times New Roman"/>
          <w:sz w:val="28"/>
          <w:szCs w:val="28"/>
        </w:rPr>
      </w:pPr>
    </w:p>
    <w:p w14:paraId="2CD4403D" w14:textId="366CB2B0" w:rsidR="003C577A" w:rsidRPr="003C577A" w:rsidRDefault="003C577A" w:rsidP="005D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Б. Коди програмних модулів</w:t>
      </w:r>
    </w:p>
    <w:sectPr w:rsidR="003C577A" w:rsidRPr="003C577A" w:rsidSect="005B7E3A">
      <w:head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8A72" w14:textId="77777777" w:rsidR="00D9209D" w:rsidRDefault="00D9209D" w:rsidP="005B7E3A">
      <w:r>
        <w:separator/>
      </w:r>
    </w:p>
  </w:endnote>
  <w:endnote w:type="continuationSeparator" w:id="0">
    <w:p w14:paraId="640C155F" w14:textId="77777777" w:rsidR="00D9209D" w:rsidRDefault="00D9209D" w:rsidP="005B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4FA1" w14:textId="77777777" w:rsidR="00D9209D" w:rsidRDefault="00D9209D" w:rsidP="005B7E3A">
      <w:r>
        <w:separator/>
      </w:r>
    </w:p>
  </w:footnote>
  <w:footnote w:type="continuationSeparator" w:id="0">
    <w:p w14:paraId="39C1E4FF" w14:textId="77777777" w:rsidR="00D9209D" w:rsidRDefault="00D9209D" w:rsidP="005B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38C13" w14:textId="77777777" w:rsidR="005B7E3A" w:rsidRDefault="005B7E3A" w:rsidP="00830A01">
    <w:pPr>
      <w:pStyle w:val="a3"/>
    </w:pPr>
    <w:r>
      <w:t xml:space="preserve">Добровольський Тимофій, гр. </w:t>
    </w:r>
    <w:r w:rsidR="00830A01">
      <w:t>2</w:t>
    </w:r>
    <w:r>
      <w:t>141</w:t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4ED5"/>
    <w:multiLevelType w:val="multilevel"/>
    <w:tmpl w:val="19A4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80F77"/>
    <w:multiLevelType w:val="hybridMultilevel"/>
    <w:tmpl w:val="50A67B32"/>
    <w:lvl w:ilvl="0" w:tplc="7DAA74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A338EE"/>
    <w:multiLevelType w:val="hybridMultilevel"/>
    <w:tmpl w:val="9D4E46FE"/>
    <w:lvl w:ilvl="0" w:tplc="C9DEE19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3AC6673"/>
    <w:multiLevelType w:val="multilevel"/>
    <w:tmpl w:val="35FC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77137"/>
    <w:multiLevelType w:val="hybridMultilevel"/>
    <w:tmpl w:val="F6585984"/>
    <w:lvl w:ilvl="0" w:tplc="ED92AF8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99465C2"/>
    <w:multiLevelType w:val="multilevel"/>
    <w:tmpl w:val="0AC2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92189"/>
    <w:multiLevelType w:val="multilevel"/>
    <w:tmpl w:val="555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C5B36"/>
    <w:multiLevelType w:val="multilevel"/>
    <w:tmpl w:val="C88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A6240"/>
    <w:multiLevelType w:val="multilevel"/>
    <w:tmpl w:val="1DDA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84426"/>
    <w:multiLevelType w:val="multilevel"/>
    <w:tmpl w:val="49A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867F4"/>
    <w:multiLevelType w:val="multilevel"/>
    <w:tmpl w:val="6DA8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050268">
    <w:abstractNumId w:val="2"/>
  </w:num>
  <w:num w:numId="2" w16cid:durableId="1276329671">
    <w:abstractNumId w:val="4"/>
  </w:num>
  <w:num w:numId="3" w16cid:durableId="1738702143">
    <w:abstractNumId w:val="1"/>
  </w:num>
  <w:num w:numId="4" w16cid:durableId="1906601879">
    <w:abstractNumId w:val="5"/>
  </w:num>
  <w:num w:numId="5" w16cid:durableId="1689259847">
    <w:abstractNumId w:val="9"/>
  </w:num>
  <w:num w:numId="6" w16cid:durableId="462772833">
    <w:abstractNumId w:val="10"/>
  </w:num>
  <w:num w:numId="7" w16cid:durableId="998383516">
    <w:abstractNumId w:val="3"/>
  </w:num>
  <w:num w:numId="8" w16cid:durableId="703556197">
    <w:abstractNumId w:val="8"/>
  </w:num>
  <w:num w:numId="9" w16cid:durableId="2134714163">
    <w:abstractNumId w:val="0"/>
  </w:num>
  <w:num w:numId="10" w16cid:durableId="854462797">
    <w:abstractNumId w:val="7"/>
  </w:num>
  <w:num w:numId="11" w16cid:durableId="747117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67"/>
    <w:rsid w:val="00002B6E"/>
    <w:rsid w:val="0009510F"/>
    <w:rsid w:val="000A6485"/>
    <w:rsid w:val="00210984"/>
    <w:rsid w:val="002322C2"/>
    <w:rsid w:val="002701D8"/>
    <w:rsid w:val="00367964"/>
    <w:rsid w:val="0038773F"/>
    <w:rsid w:val="00395FA0"/>
    <w:rsid w:val="003C577A"/>
    <w:rsid w:val="0045678B"/>
    <w:rsid w:val="004D5962"/>
    <w:rsid w:val="004F2B8D"/>
    <w:rsid w:val="00506C29"/>
    <w:rsid w:val="005566DA"/>
    <w:rsid w:val="005B7E3A"/>
    <w:rsid w:val="005D26A0"/>
    <w:rsid w:val="00682E72"/>
    <w:rsid w:val="00795A65"/>
    <w:rsid w:val="00830A01"/>
    <w:rsid w:val="0088716D"/>
    <w:rsid w:val="008B1DF2"/>
    <w:rsid w:val="00B37467"/>
    <w:rsid w:val="00BF4ED5"/>
    <w:rsid w:val="00C059BD"/>
    <w:rsid w:val="00C11174"/>
    <w:rsid w:val="00D12E76"/>
    <w:rsid w:val="00D51DB1"/>
    <w:rsid w:val="00D87DEF"/>
    <w:rsid w:val="00D9209D"/>
    <w:rsid w:val="00E644F8"/>
    <w:rsid w:val="00E670A8"/>
    <w:rsid w:val="00E70593"/>
    <w:rsid w:val="00E75E38"/>
    <w:rsid w:val="00F25272"/>
    <w:rsid w:val="00F470E6"/>
    <w:rsid w:val="00F81D57"/>
    <w:rsid w:val="00FB61B5"/>
    <w:rsid w:val="00FC2D34"/>
    <w:rsid w:val="00F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7B1F"/>
  <w15:chartTrackingRefBased/>
  <w15:docId w15:val="{73663534-FCE5-4A87-882B-73BF312B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вичайний Добровольський"/>
    <w:qFormat/>
    <w:rsid w:val="00B37467"/>
    <w:rPr>
      <w:rFonts w:cstheme="minorBidi"/>
    </w:rPr>
  </w:style>
  <w:style w:type="paragraph" w:styleId="1">
    <w:name w:val="heading 1"/>
    <w:aliases w:val="Заголовок 1 Добровольський"/>
    <w:basedOn w:val="a"/>
    <w:next w:val="a"/>
    <w:link w:val="10"/>
    <w:uiPriority w:val="9"/>
    <w:qFormat/>
    <w:rsid w:val="00795A65"/>
    <w:pPr>
      <w:pageBreakBefore/>
      <w:jc w:val="center"/>
      <w:outlineLvl w:val="0"/>
    </w:pPr>
    <w:rPr>
      <w:b/>
      <w:caps/>
    </w:rPr>
  </w:style>
  <w:style w:type="paragraph" w:styleId="2">
    <w:name w:val="heading 2"/>
    <w:aliases w:val="Заголовок 2 Добровольський"/>
    <w:basedOn w:val="a"/>
    <w:next w:val="a"/>
    <w:link w:val="20"/>
    <w:uiPriority w:val="9"/>
    <w:unhideWhenUsed/>
    <w:qFormat/>
    <w:rsid w:val="000A6485"/>
    <w:pPr>
      <w:keepNext/>
      <w:spacing w:before="600" w:after="300"/>
      <w:contextualSpacing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374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E3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5B7E3A"/>
  </w:style>
  <w:style w:type="paragraph" w:styleId="a5">
    <w:name w:val="footer"/>
    <w:basedOn w:val="a"/>
    <w:link w:val="a6"/>
    <w:uiPriority w:val="99"/>
    <w:unhideWhenUsed/>
    <w:rsid w:val="005B7E3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5B7E3A"/>
  </w:style>
  <w:style w:type="character" w:customStyle="1" w:styleId="10">
    <w:name w:val="Заголовок 1 Знак"/>
    <w:aliases w:val="Заголовок 1 Добровольський Знак"/>
    <w:basedOn w:val="a0"/>
    <w:link w:val="1"/>
    <w:uiPriority w:val="9"/>
    <w:rsid w:val="00795A65"/>
    <w:rPr>
      <w:rFonts w:ascii="Times New Roman" w:hAnsi="Times New Roman"/>
      <w:b/>
      <w:caps/>
      <w:sz w:val="28"/>
    </w:rPr>
  </w:style>
  <w:style w:type="paragraph" w:customStyle="1" w:styleId="a7">
    <w:name w:val="Формула Добровольський"/>
    <w:basedOn w:val="a"/>
    <w:next w:val="a"/>
    <w:qFormat/>
    <w:rsid w:val="00FB61B5"/>
    <w:pPr>
      <w:tabs>
        <w:tab w:val="left" w:pos="284"/>
        <w:tab w:val="center" w:pos="4820"/>
        <w:tab w:val="right" w:pos="9923"/>
      </w:tabs>
    </w:pPr>
  </w:style>
  <w:style w:type="character" w:styleId="a8">
    <w:name w:val="Placeholder Text"/>
    <w:basedOn w:val="a0"/>
    <w:uiPriority w:val="99"/>
    <w:semiHidden/>
    <w:rsid w:val="00E670A8"/>
    <w:rPr>
      <w:color w:val="808080"/>
    </w:rPr>
  </w:style>
  <w:style w:type="paragraph" w:styleId="a9">
    <w:name w:val="List Paragraph"/>
    <w:basedOn w:val="a"/>
    <w:uiPriority w:val="34"/>
    <w:qFormat/>
    <w:rsid w:val="0045678B"/>
    <w:pPr>
      <w:ind w:left="720"/>
      <w:contextualSpacing/>
    </w:pPr>
  </w:style>
  <w:style w:type="paragraph" w:styleId="aa">
    <w:name w:val="caption"/>
    <w:aliases w:val="Назва об'єкта Добровольський"/>
    <w:basedOn w:val="a"/>
    <w:next w:val="a"/>
    <w:uiPriority w:val="35"/>
    <w:unhideWhenUsed/>
    <w:qFormat/>
    <w:rsid w:val="00795A65"/>
    <w:pPr>
      <w:spacing w:before="300" w:after="300"/>
    </w:pPr>
    <w:rPr>
      <w:b/>
      <w:iCs/>
      <w:szCs w:val="18"/>
    </w:rPr>
  </w:style>
  <w:style w:type="table" w:styleId="ab">
    <w:name w:val="Table Grid"/>
    <w:basedOn w:val="a1"/>
    <w:uiPriority w:val="39"/>
    <w:rsid w:val="004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Заголовок 2 Добровольський Знак"/>
    <w:basedOn w:val="a0"/>
    <w:link w:val="2"/>
    <w:uiPriority w:val="9"/>
    <w:rsid w:val="000A6485"/>
    <w:rPr>
      <w:rFonts w:ascii="Times New Roman" w:hAnsi="Times New Roman"/>
      <w:b/>
      <w:sz w:val="28"/>
    </w:rPr>
  </w:style>
  <w:style w:type="paragraph" w:customStyle="1" w:styleId="ac">
    <w:name w:val="Лістинг Добровольський"/>
    <w:basedOn w:val="a"/>
    <w:qFormat/>
    <w:rsid w:val="00FE4642"/>
    <w:rPr>
      <w:rFonts w:ascii="JetBrains Mono" w:hAnsi="JetBrains Mono"/>
    </w:rPr>
  </w:style>
  <w:style w:type="character" w:customStyle="1" w:styleId="30">
    <w:name w:val="Заголовок 3 Знак"/>
    <w:basedOn w:val="a0"/>
    <w:link w:val="3"/>
    <w:uiPriority w:val="9"/>
    <w:semiHidden/>
    <w:rsid w:val="00B374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37467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B37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&#1064;&#1072;&#1073;&#1083;&#1086;&#1085;_&#1044;&#1086;&#1073;&#1088;&#1086;&#1074;&#1086;&#1083;&#1100;&#1089;&#1100;&#1082;&#1080;&#1081;_&#1051;&#1072;&#1073;&#1086;&#1088;&#1072;&#1090;&#1086;&#1088;&#1085;&#1072;_&#1056;&#1086;&#1073;&#1086;&#1090;&#1072;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51BA-9E57-4D99-A2D5-D71C4BC0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Шаблон_Добровольський_Лабораторна_Робота (1).dotx</Template>
  <TotalTime>91</TotalTime>
  <Pages>1</Pages>
  <Words>8115</Words>
  <Characters>4626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Тимофій Добровольський</cp:lastModifiedBy>
  <cp:revision>4</cp:revision>
  <dcterms:created xsi:type="dcterms:W3CDTF">2025-05-15T10:12:00Z</dcterms:created>
  <dcterms:modified xsi:type="dcterms:W3CDTF">2025-05-16T08:34:00Z</dcterms:modified>
</cp:coreProperties>
</file>